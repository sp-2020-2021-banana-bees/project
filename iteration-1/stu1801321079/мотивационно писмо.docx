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28D" w:rsidRPr="00FB6320" w:rsidRDefault="00FB6320" w:rsidP="00B4528D">
      <w:pPr>
        <w:pStyle w:val="Title"/>
      </w:pPr>
      <w:r>
        <w:t>Хари Балабанов</w:t>
      </w:r>
    </w:p>
    <w:p w:rsidR="008417D1" w:rsidRDefault="00FB6320" w:rsidP="008417D1">
      <w:r>
        <w:t>Шипка 7, гр Пловдив</w:t>
      </w:r>
      <w:r w:rsidR="008417D1">
        <w:rPr>
          <w:lang w:bidi="bg-BG"/>
        </w:rPr>
        <w:t> | </w:t>
      </w:r>
      <w:r>
        <w:t>088 999 2231</w:t>
      </w:r>
      <w:r w:rsidR="008417D1">
        <w:rPr>
          <w:lang w:bidi="bg-BG"/>
        </w:rPr>
        <w:t> | </w:t>
      </w:r>
      <w: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stu1801321079@uni-plovdiv.bg</w:t>
      </w:r>
    </w:p>
    <w:p w:rsidR="008C4A27" w:rsidRDefault="00FB6320" w:rsidP="008C4A27">
      <w:pPr>
        <w:pStyle w:val="Date"/>
      </w:pPr>
      <w:r w:rsidRPr="00FB6320">
        <w:rPr>
          <w:lang w:val="ru-RU"/>
        </w:rPr>
        <w:t>5.10.2021</w:t>
      </w:r>
    </w:p>
    <w:sdt>
      <w:sdtPr>
        <w:alias w:val="Име на получателя:"/>
        <w:tag w:val="Име на получателя:"/>
        <w:id w:val="1064140302"/>
        <w:placeholder>
          <w:docPart w:val="628A5647546F41798CF5DDF26EF47FA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8C4A27" w:rsidRDefault="00FB6320" w:rsidP="008417D1">
          <w:pPr>
            <w:pStyle w:val="a0"/>
          </w:pPr>
          <w:r>
            <w:t>Михаил Петров</w:t>
          </w:r>
        </w:p>
      </w:sdtContent>
    </w:sdt>
    <w:p w:rsidR="008417D1" w:rsidRDefault="00FB6320" w:rsidP="008417D1">
      <w:pPr>
        <w:pStyle w:val="a0"/>
      </w:pPr>
      <w:r>
        <w:t>Длъжност: Шеф</w:t>
      </w:r>
    </w:p>
    <w:p w:rsidR="00FB6320" w:rsidRDefault="00FB6320" w:rsidP="008417D1">
      <w:pPr>
        <w:pStyle w:val="a0"/>
      </w:pPr>
      <w:r>
        <w:t>Фирма: Готините котки</w:t>
      </w:r>
    </w:p>
    <w:p w:rsidR="00FB6320" w:rsidRDefault="00FB6320" w:rsidP="008417D1">
      <w:pPr>
        <w:pStyle w:val="a0"/>
      </w:pPr>
      <w:r>
        <w:t>Град: Пловдив</w:t>
      </w:r>
    </w:p>
    <w:p w:rsidR="008C4A27" w:rsidRDefault="008417D1" w:rsidP="008C4A27">
      <w:pPr>
        <w:pStyle w:val="Salutation"/>
      </w:pPr>
      <w:r>
        <w:rPr>
          <w:lang w:bidi="bg-BG"/>
        </w:rPr>
        <w:t xml:space="preserve">Уважаеми </w:t>
      </w:r>
      <w:sdt>
        <w:sdtPr>
          <w:alias w:val="Име на получателя:"/>
          <w:tag w:val="Име на получателя:"/>
          <w:id w:val="1981333490"/>
          <w:placeholder>
            <w:docPart w:val="D91090C6301843C99EB566434DC26B0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B6320">
            <w:t>Михаил Петров</w:t>
          </w:r>
        </w:sdtContent>
      </w:sdt>
      <w:r>
        <w:rPr>
          <w:lang w:bidi="bg-BG"/>
        </w:rPr>
        <w:t>:</w:t>
      </w:r>
    </w:p>
    <w:p w:rsidR="008417D1" w:rsidRDefault="00D90D7B" w:rsidP="007605B5">
      <w:pPr>
        <w:pStyle w:val="ListParagraph"/>
        <w:numPr>
          <w:ilvl w:val="0"/>
          <w:numId w:val="16"/>
        </w:numPr>
      </w:pPr>
      <w:r>
        <w:t xml:space="preserve">Още от малък имах мечта и тя бе да стана автомобилен състезател, но за тази цел се извкаха още от ранна възраст стабилни финанси </w:t>
      </w:r>
      <w:r w:rsidR="00CF246A">
        <w:t xml:space="preserve">за да започна да навлизам в този спорт.  Бях можеби на четири или пет години. Чичо ми имаше компютър, от тези старите със монитор като фурна голям и му казах, че искам да играя някоя състезателна игра с коли. Тогава още нямаше замунда и започнах да обикалям интернет залите и да разпитвам дали имат такива игри и дали могат да ми ги запишат на диск. В едната зала получих полужителен отговор, като исках играта </w:t>
      </w:r>
      <w:r w:rsidR="00CF246A" w:rsidRPr="007605B5">
        <w:rPr>
          <w:lang w:val="en-US"/>
        </w:rPr>
        <w:t>GTA</w:t>
      </w:r>
      <w:r w:rsidR="00CF246A" w:rsidRPr="007605B5">
        <w:rPr>
          <w:lang w:val="ru-RU"/>
        </w:rPr>
        <w:t xml:space="preserve"> </w:t>
      </w:r>
      <w:r w:rsidR="00CF246A" w:rsidRPr="007605B5">
        <w:rPr>
          <w:lang w:val="en-US"/>
        </w:rPr>
        <w:t>Vice</w:t>
      </w:r>
      <w:r w:rsidR="00CF246A" w:rsidRPr="007605B5">
        <w:rPr>
          <w:lang w:val="ru-RU"/>
        </w:rPr>
        <w:t xml:space="preserve"> </w:t>
      </w:r>
      <w:r w:rsidR="00CF246A" w:rsidRPr="007605B5">
        <w:rPr>
          <w:lang w:val="en-US"/>
        </w:rPr>
        <w:t>City</w:t>
      </w:r>
      <w:r w:rsidR="00CF246A" w:rsidRPr="007605B5">
        <w:rPr>
          <w:lang w:val="ru-RU"/>
        </w:rPr>
        <w:t xml:space="preserve">. </w:t>
      </w:r>
      <w:proofErr w:type="spellStart"/>
      <w:r w:rsidR="00CF246A" w:rsidRPr="007605B5">
        <w:rPr>
          <w:lang w:val="ru-RU"/>
        </w:rPr>
        <w:t>Нямах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търпение</w:t>
      </w:r>
      <w:proofErr w:type="spellEnd"/>
      <w:r w:rsidR="00CF246A" w:rsidRPr="007605B5">
        <w:rPr>
          <w:lang w:val="ru-RU"/>
        </w:rPr>
        <w:t xml:space="preserve"> да я </w:t>
      </w:r>
      <w:proofErr w:type="spellStart"/>
      <w:r w:rsidR="00CF246A" w:rsidRPr="007605B5">
        <w:rPr>
          <w:lang w:val="ru-RU"/>
        </w:rPr>
        <w:t>получа</w:t>
      </w:r>
      <w:proofErr w:type="spellEnd"/>
      <w:r w:rsidR="00CF246A" w:rsidRPr="007605B5">
        <w:rPr>
          <w:lang w:val="ru-RU"/>
        </w:rPr>
        <w:t xml:space="preserve"> </w:t>
      </w:r>
      <w:proofErr w:type="gramStart"/>
      <w:r w:rsidR="00CF246A" w:rsidRPr="007605B5">
        <w:rPr>
          <w:lang w:val="ru-RU"/>
        </w:rPr>
        <w:t>и</w:t>
      </w:r>
      <w:proofErr w:type="gramEnd"/>
      <w:r w:rsidR="00CF246A" w:rsidRPr="007605B5">
        <w:rPr>
          <w:lang w:val="ru-RU"/>
        </w:rPr>
        <w:t xml:space="preserve"> да я играя. </w:t>
      </w:r>
      <w:proofErr w:type="spellStart"/>
      <w:r w:rsidR="00CF246A" w:rsidRPr="007605B5">
        <w:rPr>
          <w:lang w:val="ru-RU"/>
        </w:rPr>
        <w:t>Когато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играта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бе</w:t>
      </w:r>
      <w:proofErr w:type="spellEnd"/>
      <w:r w:rsidR="00CF246A" w:rsidRPr="007605B5">
        <w:rPr>
          <w:lang w:val="ru-RU"/>
        </w:rPr>
        <w:t xml:space="preserve"> готова се, </w:t>
      </w:r>
      <w:proofErr w:type="spellStart"/>
      <w:r w:rsidR="00CF246A" w:rsidRPr="007605B5">
        <w:rPr>
          <w:lang w:val="ru-RU"/>
        </w:rPr>
        <w:t>взех</w:t>
      </w:r>
      <w:proofErr w:type="spellEnd"/>
      <w:r w:rsidR="00CF246A" w:rsidRPr="007605B5">
        <w:rPr>
          <w:lang w:val="ru-RU"/>
        </w:rPr>
        <w:t xml:space="preserve"> </w:t>
      </w:r>
      <w:proofErr w:type="gramStart"/>
      <w:r w:rsidR="00CF246A" w:rsidRPr="007605B5">
        <w:rPr>
          <w:lang w:val="ru-RU"/>
        </w:rPr>
        <w:t>я ,</w:t>
      </w:r>
      <w:proofErr w:type="gram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прибрах</w:t>
      </w:r>
      <w:proofErr w:type="spellEnd"/>
      <w:r w:rsidR="00CF246A" w:rsidRPr="007605B5">
        <w:rPr>
          <w:lang w:val="ru-RU"/>
        </w:rPr>
        <w:t xml:space="preserve"> се </w:t>
      </w:r>
      <w:proofErr w:type="spellStart"/>
      <w:r w:rsidR="00CF246A" w:rsidRPr="007605B5">
        <w:rPr>
          <w:lang w:val="ru-RU"/>
        </w:rPr>
        <w:t>вкъщи</w:t>
      </w:r>
      <w:proofErr w:type="spellEnd"/>
      <w:r w:rsidR="00CF246A" w:rsidRPr="007605B5">
        <w:rPr>
          <w:lang w:val="ru-RU"/>
        </w:rPr>
        <w:t xml:space="preserve"> и </w:t>
      </w:r>
      <w:proofErr w:type="spellStart"/>
      <w:r w:rsidR="00CF246A" w:rsidRPr="007605B5">
        <w:rPr>
          <w:lang w:val="ru-RU"/>
        </w:rPr>
        <w:t>когато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чичо</w:t>
      </w:r>
      <w:proofErr w:type="spellEnd"/>
      <w:r w:rsidR="00CF246A" w:rsidRPr="007605B5">
        <w:rPr>
          <w:lang w:val="ru-RU"/>
        </w:rPr>
        <w:t xml:space="preserve"> ми я </w:t>
      </w:r>
      <w:proofErr w:type="spellStart"/>
      <w:r w:rsidR="00CF246A" w:rsidRPr="007605B5">
        <w:rPr>
          <w:lang w:val="ru-RU"/>
        </w:rPr>
        <w:t>инсталира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CF246A" w:rsidRPr="007605B5">
        <w:rPr>
          <w:lang w:val="ru-RU"/>
        </w:rPr>
        <w:t>разбрахме</w:t>
      </w:r>
      <w:proofErr w:type="spellEnd"/>
      <w:r w:rsidR="00CF246A" w:rsidRPr="007605B5">
        <w:rPr>
          <w:lang w:val="ru-RU"/>
        </w:rPr>
        <w:t xml:space="preserve">, че </w:t>
      </w:r>
      <w:proofErr w:type="spellStart"/>
      <w:r w:rsidR="00CF246A" w:rsidRPr="007605B5">
        <w:rPr>
          <w:lang w:val="ru-RU"/>
        </w:rPr>
        <w:t>това</w:t>
      </w:r>
      <w:proofErr w:type="spellEnd"/>
      <w:r w:rsidR="00CF246A" w:rsidRPr="007605B5">
        <w:rPr>
          <w:lang w:val="ru-RU"/>
        </w:rPr>
        <w:t xml:space="preserve"> е друга игра, а именно </w:t>
      </w:r>
      <w:r w:rsidR="00CF246A" w:rsidRPr="007605B5">
        <w:rPr>
          <w:lang w:val="en-US"/>
        </w:rPr>
        <w:t>Need</w:t>
      </w:r>
      <w:r w:rsidR="00CF246A" w:rsidRPr="007605B5">
        <w:rPr>
          <w:lang w:val="ru-RU"/>
        </w:rPr>
        <w:t xml:space="preserve"> </w:t>
      </w:r>
      <w:r w:rsidR="00CF246A" w:rsidRPr="007605B5">
        <w:rPr>
          <w:lang w:val="en-US"/>
        </w:rPr>
        <w:t>For</w:t>
      </w:r>
      <w:r w:rsidR="00CF246A" w:rsidRPr="007605B5">
        <w:rPr>
          <w:lang w:val="ru-RU"/>
        </w:rPr>
        <w:t xml:space="preserve"> </w:t>
      </w:r>
      <w:r w:rsidR="00CF246A" w:rsidRPr="007605B5">
        <w:rPr>
          <w:lang w:val="en-US"/>
        </w:rPr>
        <w:t>Speed</w:t>
      </w:r>
      <w:r w:rsidR="00CF246A" w:rsidRPr="007605B5">
        <w:rPr>
          <w:lang w:val="ru-RU"/>
        </w:rPr>
        <w:t xml:space="preserve">. В </w:t>
      </w:r>
      <w:proofErr w:type="spellStart"/>
      <w:r w:rsidR="00CF246A" w:rsidRPr="007605B5">
        <w:rPr>
          <w:lang w:val="ru-RU"/>
        </w:rPr>
        <w:t>началото</w:t>
      </w:r>
      <w:proofErr w:type="spellEnd"/>
      <w:r w:rsidR="00CF246A" w:rsidRPr="007605B5">
        <w:rPr>
          <w:lang w:val="ru-RU"/>
        </w:rPr>
        <w:t xml:space="preserve"> не </w:t>
      </w:r>
      <w:proofErr w:type="spellStart"/>
      <w:r w:rsidR="00CF246A" w:rsidRPr="007605B5">
        <w:rPr>
          <w:lang w:val="ru-RU"/>
        </w:rPr>
        <w:t>бях</w:t>
      </w:r>
      <w:proofErr w:type="spellEnd"/>
      <w:r w:rsidR="00CF246A" w:rsidRPr="007605B5">
        <w:rPr>
          <w:lang w:val="ru-RU"/>
        </w:rPr>
        <w:t xml:space="preserve"> </w:t>
      </w:r>
      <w:proofErr w:type="spellStart"/>
      <w:r w:rsidR="007605B5" w:rsidRPr="007605B5">
        <w:rPr>
          <w:lang w:val="ru-RU"/>
        </w:rPr>
        <w:t>щастлив</w:t>
      </w:r>
      <w:proofErr w:type="spellEnd"/>
      <w:r w:rsidR="007605B5" w:rsidRPr="007605B5">
        <w:rPr>
          <w:lang w:val="ru-RU"/>
        </w:rPr>
        <w:t xml:space="preserve">, но </w:t>
      </w:r>
      <w:proofErr w:type="spellStart"/>
      <w:r w:rsidR="007605B5" w:rsidRPr="007605B5">
        <w:rPr>
          <w:lang w:val="ru-RU"/>
        </w:rPr>
        <w:t>когато</w:t>
      </w:r>
      <w:proofErr w:type="spellEnd"/>
      <w:r w:rsidR="007605B5" w:rsidRPr="007605B5">
        <w:rPr>
          <w:lang w:val="ru-RU"/>
        </w:rPr>
        <w:t xml:space="preserve"> </w:t>
      </w:r>
      <w:proofErr w:type="spellStart"/>
      <w:r w:rsidR="007605B5" w:rsidRPr="007605B5">
        <w:rPr>
          <w:lang w:val="ru-RU"/>
        </w:rPr>
        <w:t>започнах</w:t>
      </w:r>
      <w:proofErr w:type="spellEnd"/>
      <w:r w:rsidR="007605B5" w:rsidRPr="007605B5">
        <w:rPr>
          <w:lang w:val="ru-RU"/>
        </w:rPr>
        <w:t xml:space="preserve"> да </w:t>
      </w:r>
      <w:proofErr w:type="gramStart"/>
      <w:r w:rsidR="007605B5" w:rsidRPr="007605B5">
        <w:rPr>
          <w:lang w:val="ru-RU"/>
        </w:rPr>
        <w:t>я</w:t>
      </w:r>
      <w:proofErr w:type="gramEnd"/>
      <w:r w:rsidR="007605B5" w:rsidRPr="007605B5">
        <w:rPr>
          <w:lang w:val="ru-RU"/>
        </w:rPr>
        <w:t xml:space="preserve"> играя ми </w:t>
      </w:r>
      <w:proofErr w:type="spellStart"/>
      <w:r w:rsidR="007605B5" w:rsidRPr="007605B5">
        <w:rPr>
          <w:lang w:val="ru-RU"/>
        </w:rPr>
        <w:t>хареса</w:t>
      </w:r>
      <w:proofErr w:type="spellEnd"/>
      <w:r w:rsidR="007605B5" w:rsidRPr="007605B5">
        <w:rPr>
          <w:lang w:val="ru-RU"/>
        </w:rPr>
        <w:t xml:space="preserve"> много. </w:t>
      </w:r>
      <w:r w:rsidR="007605B5">
        <w:t xml:space="preserve">След време успях да се докопам и до </w:t>
      </w:r>
      <w:proofErr w:type="spellStart"/>
      <w:r w:rsidR="007605B5" w:rsidRPr="007605B5">
        <w:rPr>
          <w:lang w:val="en-US"/>
        </w:rPr>
        <w:t>Gta</w:t>
      </w:r>
      <w:proofErr w:type="spellEnd"/>
      <w:r w:rsidR="007605B5" w:rsidRPr="007605B5">
        <w:rPr>
          <w:lang w:val="ru-RU"/>
        </w:rPr>
        <w:t xml:space="preserve">, </w:t>
      </w:r>
      <w:r w:rsidR="007605B5">
        <w:t xml:space="preserve">но от предишни пъти когато гледах чичо ми как инсталира игрите придобих голям интерест да го правя и аз. Той ми обясни и така започнах лека полека да трупам някакви знания за комютрите и от там дойде интересъм ми към ИТ сферата. Знаех, че нямах възможност да стана истински , професионален състезател, не и от малък, но моят план Б беше програмирането. </w:t>
      </w:r>
    </w:p>
    <w:p w:rsidR="007605B5" w:rsidRDefault="007605B5" w:rsidP="007605B5">
      <w:pPr>
        <w:pStyle w:val="ListParagraph"/>
        <w:numPr>
          <w:ilvl w:val="0"/>
          <w:numId w:val="16"/>
        </w:numPr>
      </w:pPr>
      <w:r>
        <w:t xml:space="preserve">Сега искам да стана </w:t>
      </w:r>
      <w:r>
        <w:rPr>
          <w:lang w:val="en-US"/>
        </w:rPr>
        <w:t>back</w:t>
      </w:r>
      <w:r w:rsidRPr="007605B5">
        <w:rPr>
          <w:lang w:val="ru-RU"/>
        </w:rPr>
        <w:t xml:space="preserve"> </w:t>
      </w:r>
      <w:r>
        <w:rPr>
          <w:lang w:val="en-US"/>
        </w:rPr>
        <w:t>end</w:t>
      </w:r>
      <w:r w:rsidRPr="007605B5">
        <w:rPr>
          <w:lang w:val="ru-RU"/>
        </w:rPr>
        <w:t xml:space="preserve"> </w:t>
      </w:r>
      <w:r>
        <w:t xml:space="preserve">програмист и да решавам проблеми от всякакъв тип, особено , успея да се внедря в проект свързан с автомобилите.  Попринцип съм човек с въображение, но не ми се отдава да го използвам във </w:t>
      </w:r>
      <w:r>
        <w:rPr>
          <w:lang w:val="en-US"/>
        </w:rPr>
        <w:t>front</w:t>
      </w:r>
      <w:r w:rsidRPr="007605B5">
        <w:rPr>
          <w:lang w:val="ru-RU"/>
        </w:rPr>
        <w:t xml:space="preserve"> </w:t>
      </w:r>
      <w:r>
        <w:rPr>
          <w:lang w:val="en-US"/>
        </w:rPr>
        <w:t>end</w:t>
      </w:r>
      <w:r>
        <w:t xml:space="preserve"> частта, затова и не искам да работя в нея. Искам да влизам в кода на софтуера и да си правя каквото си искам и после да ми плащат за да оправя този к</w:t>
      </w:r>
      <w:r w:rsidR="00694FE9">
        <w:t xml:space="preserve">од, не звучи ли готино? Искам да превърна работата ми в хоби, за да ми доставя удоволствие и да я върша с кеф. Много съм амбициозен и не се отказвам никак лесно, ама пък и съм мързелив малко, но мисля, че това е плюс, защото всеки мързел се опитва да разреши даден промблем по по-лесен и странен начин,  затова вярвам, че ще създавам най-готините алгоритми и решения на всякакви проблеми, абе роден съм за тази работа. </w:t>
      </w:r>
    </w:p>
    <w:p w:rsidR="00694FE9" w:rsidRPr="007605B5" w:rsidRDefault="00694FE9" w:rsidP="007605B5">
      <w:pPr>
        <w:pStyle w:val="ListParagraph"/>
        <w:numPr>
          <w:ilvl w:val="0"/>
          <w:numId w:val="16"/>
        </w:numPr>
      </w:pPr>
      <w:r>
        <w:t xml:space="preserve">Искам да участвам в този конкурс, за да придобия опит, знания, да изпитам себе си и най-вече да се забавлявам. Не съм егоист и обичам да помагам на хората и това ми качество ще ми помогне да допринеса към работата ми в екип. Ще дам всичко от себе си за да изградим най-добрия и амбициозен екип. Една от целите ми е да имам собсвен екип и да го развия до много голямо ниво и да избегна накрая да пиша кодчета, до колкото е възможно разбира се, все пак споменах, че съм малък мързел и се стремя да работа умно и с повишен коефициент на </w:t>
      </w:r>
      <w:r>
        <w:lastRenderedPageBreak/>
        <w:t>успеваемост, въпреки това. Аз съм човека от когото имате нужда както и аз имам нужда от вас за да осъществя целите си.</w:t>
      </w:r>
    </w:p>
    <w:p w:rsidR="008417D1" w:rsidRDefault="008417D1" w:rsidP="008417D1">
      <w:pPr>
        <w:pStyle w:val="Closing"/>
      </w:pPr>
      <w:r>
        <w:rPr>
          <w:lang w:bidi="bg-BG"/>
        </w:rPr>
        <w:t>С уважение,</w:t>
      </w:r>
    </w:p>
    <w:p w:rsidR="00B4528D" w:rsidRPr="00F34A95" w:rsidRDefault="00694FE9" w:rsidP="00F34A95">
      <w:pPr>
        <w:pStyle w:val="Signature"/>
        <w:rPr>
          <w:color w:val="404040" w:themeColor="text1" w:themeTint="BF"/>
        </w:rPr>
      </w:pPr>
      <w:r>
        <w:rPr>
          <w:color w:val="404040" w:themeColor="text1" w:themeTint="BF"/>
        </w:rPr>
        <w:t>Хари Балабанов</w:t>
      </w:r>
      <w:bookmarkStart w:id="0" w:name="_GoBack"/>
      <w:bookmarkEnd w:id="0"/>
    </w:p>
    <w:sectPr w:rsidR="00B4528D" w:rsidRPr="00F34A95">
      <w:footerReference w:type="default" r:id="rId8"/>
      <w:pgSz w:w="11907" w:h="16839" w:code="9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1C" w:rsidRDefault="00EF5A1C" w:rsidP="008C4A27">
      <w:pPr>
        <w:spacing w:after="0"/>
      </w:pPr>
      <w:r>
        <w:separator/>
      </w:r>
    </w:p>
  </w:endnote>
  <w:endnote w:type="continuationSeparator" w:id="0">
    <w:p w:rsidR="00EF5A1C" w:rsidRDefault="00EF5A1C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D80" w:rsidRDefault="008C4A27">
    <w:pPr>
      <w:pStyle w:val="Footer"/>
    </w:pPr>
    <w:r>
      <w:rPr>
        <w:lang w:bidi="bg-BG"/>
      </w:rPr>
      <w:t xml:space="preserve">Страница </w:t>
    </w:r>
    <w:r>
      <w:rPr>
        <w:lang w:bidi="bg-BG"/>
      </w:rPr>
      <w:fldChar w:fldCharType="begin"/>
    </w:r>
    <w:r>
      <w:rPr>
        <w:lang w:bidi="bg-BG"/>
      </w:rPr>
      <w:instrText xml:space="preserve"> PAGE   \* MERGEFORMAT </w:instrText>
    </w:r>
    <w:r>
      <w:rPr>
        <w:lang w:bidi="bg-BG"/>
      </w:rPr>
      <w:fldChar w:fldCharType="separate"/>
    </w:r>
    <w:r w:rsidR="00694FE9">
      <w:rPr>
        <w:noProof/>
        <w:lang w:bidi="bg-BG"/>
      </w:rPr>
      <w:t>2</w:t>
    </w:r>
    <w:r>
      <w:rPr>
        <w:noProof/>
        <w:lang w:bidi="bg-B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1C" w:rsidRDefault="00EF5A1C" w:rsidP="008C4A27">
      <w:pPr>
        <w:spacing w:after="0"/>
      </w:pPr>
      <w:r>
        <w:separator/>
      </w:r>
    </w:p>
  </w:footnote>
  <w:footnote w:type="continuationSeparator" w:id="0">
    <w:p w:rsidR="00EF5A1C" w:rsidRDefault="00EF5A1C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Стати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6C7B02"/>
    <w:multiLevelType w:val="hybridMultilevel"/>
    <w:tmpl w:val="9D901C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0"/>
    <w:rsid w:val="00077B54"/>
    <w:rsid w:val="001B3721"/>
    <w:rsid w:val="00293B83"/>
    <w:rsid w:val="004C1E78"/>
    <w:rsid w:val="004C6507"/>
    <w:rsid w:val="0053521A"/>
    <w:rsid w:val="00586C86"/>
    <w:rsid w:val="00694FE9"/>
    <w:rsid w:val="00695524"/>
    <w:rsid w:val="006A3CE7"/>
    <w:rsid w:val="007605B5"/>
    <w:rsid w:val="008417D1"/>
    <w:rsid w:val="008C4A27"/>
    <w:rsid w:val="00A71493"/>
    <w:rsid w:val="00B137AD"/>
    <w:rsid w:val="00B4528D"/>
    <w:rsid w:val="00CF246A"/>
    <w:rsid w:val="00D90D7B"/>
    <w:rsid w:val="00EF5A1C"/>
    <w:rsid w:val="00F34A95"/>
    <w:rsid w:val="00FB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9B60"/>
  <w15:chartTrackingRefBased/>
  <w15:docId w15:val="{B9681337-3F9C-4510-9A0C-493C14EF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bg-BG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Таблица за списък със задачи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0">
    <w:name w:val="Адрес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styleId="ListParagraph">
    <w:name w:val="List Paragraph"/>
    <w:basedOn w:val="Normal"/>
    <w:uiPriority w:val="34"/>
    <w:unhideWhenUsed/>
    <w:qFormat/>
    <w:rsid w:val="0076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f0291961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8A5647546F41798CF5DDF26EF4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143A1-24AE-4729-8C2A-54FC6F8A6119}"/>
      </w:docPartPr>
      <w:docPartBody>
        <w:p w:rsidR="002F69E6" w:rsidRDefault="009F2709">
          <w:pPr>
            <w:pStyle w:val="628A5647546F41798CF5DDF26EF47FA4"/>
          </w:pPr>
          <w:r>
            <w:rPr>
              <w:lang w:bidi="bg-BG"/>
            </w:rPr>
            <w:t>Име на получателя</w:t>
          </w:r>
        </w:p>
      </w:docPartBody>
    </w:docPart>
    <w:docPart>
      <w:docPartPr>
        <w:name w:val="D91090C6301843C99EB566434DC26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80E32-7289-490B-9B84-7B5117AA9625}"/>
      </w:docPartPr>
      <w:docPartBody>
        <w:p w:rsidR="002F69E6" w:rsidRDefault="009F2709">
          <w:pPr>
            <w:pStyle w:val="D91090C6301843C99EB566434DC26B0A"/>
          </w:pPr>
          <w:r>
            <w:rPr>
              <w:lang w:bidi="bg-BG"/>
            </w:rPr>
            <w:t>Име на получателя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09"/>
    <w:rsid w:val="002F69E6"/>
    <w:rsid w:val="009F2709"/>
    <w:rsid w:val="00D3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BB19030FE44C2693E1C03500640BC8">
    <w:name w:val="B8BB19030FE44C2693E1C03500640BC8"/>
  </w:style>
  <w:style w:type="paragraph" w:customStyle="1" w:styleId="7CF65E866C504581AB75E70AD5035180">
    <w:name w:val="7CF65E866C504581AB75E70AD5035180"/>
  </w:style>
  <w:style w:type="paragraph" w:customStyle="1" w:styleId="29700A235AB24CDB84B2BB79644309F2">
    <w:name w:val="29700A235AB24CDB84B2BB79644309F2"/>
  </w:style>
  <w:style w:type="paragraph" w:customStyle="1" w:styleId="9FF3A996D89F4F918B361CF80C551F22">
    <w:name w:val="9FF3A996D89F4F918B361CF80C551F22"/>
  </w:style>
  <w:style w:type="paragraph" w:customStyle="1" w:styleId="A4BE9541DE634B7EB61FD06992DC8C85">
    <w:name w:val="A4BE9541DE634B7EB61FD06992DC8C85"/>
  </w:style>
  <w:style w:type="paragraph" w:customStyle="1" w:styleId="628A5647546F41798CF5DDF26EF47FA4">
    <w:name w:val="628A5647546F41798CF5DDF26EF47FA4"/>
  </w:style>
  <w:style w:type="paragraph" w:customStyle="1" w:styleId="56FAB933167C4DE2AC45F80F22C1D3BA">
    <w:name w:val="56FAB933167C4DE2AC45F80F22C1D3BA"/>
  </w:style>
  <w:style w:type="paragraph" w:customStyle="1" w:styleId="D91090C6301843C99EB566434DC26B0A">
    <w:name w:val="D91090C6301843C99EB566434DC26B0A"/>
  </w:style>
  <w:style w:type="paragraph" w:customStyle="1" w:styleId="C17AE336674F49519798F5840DB603F9">
    <w:name w:val="C17AE336674F49519798F5840DB603F9"/>
  </w:style>
  <w:style w:type="paragraph" w:customStyle="1" w:styleId="DE9FFA021DE1437F847C818ADC4550B8">
    <w:name w:val="DE9FFA021DE1437F847C818ADC4550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265501-CE65-4B01-9F11-9E010C0A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tf02919610_win32.dotx</Template>
  <TotalTime>61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Михаил Петров</cp:keywords>
  <dc:description/>
  <cp:lastModifiedBy>user</cp:lastModifiedBy>
  <cp:revision>2</cp:revision>
  <dcterms:created xsi:type="dcterms:W3CDTF">2021-10-05T17:44:00Z</dcterms:created>
  <dcterms:modified xsi:type="dcterms:W3CDTF">2021-10-06T11:13:00Z</dcterms:modified>
</cp:coreProperties>
</file>